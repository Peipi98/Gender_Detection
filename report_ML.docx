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&#13;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29C58FCF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7D774E">
                  <w:rPr>
                    <w:rStyle w:val="SottotitoloCarattere"/>
                    <w:b w:val="0"/>
                    <w:noProof/>
                    <w:lang w:bidi="it-IT"/>
                  </w:rPr>
                  <w:t>27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7E13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75F74D1A" w:rsidR="00316783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 xml:space="preserve">We have performed feature extraction </w:t>
      </w:r>
      <w:r>
        <w:rPr>
          <w:lang w:val="en-GB"/>
        </w:rPr>
        <w:t>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4018E213" w:rsidR="00145C8A" w:rsidRPr="007C04CB" w:rsidRDefault="00022CCF" w:rsidP="007C04CB">
      <w:pPr>
        <w:pStyle w:val="Contenuto"/>
        <w:rPr>
          <w:lang w:val="en-GB"/>
        </w:rPr>
      </w:pPr>
      <w:r>
        <w:rPr>
          <w:lang w:val="en-GB"/>
        </w:rPr>
        <w:t>[METTERE FOTO]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proofErr w:type="spellStart"/>
      <w:r>
        <w:t>Expectation</w:t>
      </w:r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047"/>
        <w:gridCol w:w="1671"/>
        <w:gridCol w:w="1671"/>
        <w:gridCol w:w="1671"/>
      </w:tblGrid>
      <w:tr w:rsidR="004933AD" w14:paraId="7782587E" w14:textId="77777777" w:rsidTr="00BE7722">
        <w:tc>
          <w:tcPr>
            <w:tcW w:w="2405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9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7" w:type="dxa"/>
          </w:tcPr>
          <w:p w14:paraId="324837D7" w14:textId="0B734651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671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BE7722">
        <w:tc>
          <w:tcPr>
            <w:tcW w:w="2405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559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445D1D1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332E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1FF61DA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BE7722">
        <w:tc>
          <w:tcPr>
            <w:tcW w:w="2405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Naïve</w:t>
            </w:r>
          </w:p>
        </w:tc>
        <w:tc>
          <w:tcPr>
            <w:tcW w:w="1559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0A12A317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807513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BC39D1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BE7722">
        <w:tc>
          <w:tcPr>
            <w:tcW w:w="2405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9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110D11B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5D32D2CC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1CDBBB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BE7722">
        <w:tc>
          <w:tcPr>
            <w:tcW w:w="2405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559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562F8B2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20EBC0B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F4E3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249"/>
        <w:gridCol w:w="1281"/>
        <w:gridCol w:w="1461"/>
        <w:gridCol w:w="1333"/>
        <w:gridCol w:w="1312"/>
        <w:gridCol w:w="1422"/>
      </w:tblGrid>
      <w:tr w:rsidR="002F45BD" w14:paraId="657E5604" w14:textId="77777777" w:rsidTr="002F45BD">
        <w:tc>
          <w:tcPr>
            <w:tcW w:w="1966" w:type="dxa"/>
          </w:tcPr>
          <w:p w14:paraId="7098FCC4" w14:textId="0A3C23E2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249" w:type="dxa"/>
          </w:tcPr>
          <w:p w14:paraId="3825E650" w14:textId="13B011D6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461" w:type="dxa"/>
          </w:tcPr>
          <w:p w14:paraId="4A4CE8D6" w14:textId="57729034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1333" w:type="dxa"/>
          </w:tcPr>
          <w:p w14:paraId="038D30BD" w14:textId="6112FFAB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2" w:type="dxa"/>
          </w:tcPr>
          <w:p w14:paraId="6881750E" w14:textId="601C3736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22" w:type="dxa"/>
          </w:tcPr>
          <w:p w14:paraId="5A9371B7" w14:textId="440E02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2F45BD" w14:paraId="707E2341" w14:textId="77777777" w:rsidTr="002F45BD">
        <w:tc>
          <w:tcPr>
            <w:tcW w:w="1966" w:type="dxa"/>
          </w:tcPr>
          <w:p w14:paraId="3AB6BDCE" w14:textId="27F2F84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249" w:type="dxa"/>
          </w:tcPr>
          <w:p w14:paraId="0F9C6653" w14:textId="69CE8D99" w:rsidR="002F45BD" w:rsidRDefault="00877E01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461" w:type="dxa"/>
          </w:tcPr>
          <w:p w14:paraId="01DA9BEE" w14:textId="304AABB5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1333" w:type="dxa"/>
          </w:tcPr>
          <w:p w14:paraId="3A9CB8A0" w14:textId="4497690B" w:rsidR="002F45BD" w:rsidRDefault="00877E01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312" w:type="dxa"/>
          </w:tcPr>
          <w:p w14:paraId="0307EF70" w14:textId="4DDE2261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422" w:type="dxa"/>
          </w:tcPr>
          <w:p w14:paraId="2963B0B0" w14:textId="2EBA48F9" w:rsidR="002F45BD" w:rsidRDefault="007D54A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2F45BD" w14:paraId="0BC08268" w14:textId="77777777" w:rsidTr="002F45BD">
        <w:tc>
          <w:tcPr>
            <w:tcW w:w="1966" w:type="dxa"/>
          </w:tcPr>
          <w:p w14:paraId="321B7438" w14:textId="60AA9EF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624648B5" w14:textId="114B2D6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3D6022B8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C20B3F4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7DA4599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4E2570E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250D569D" w14:textId="1F0CEE7A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306CCE93" w14:textId="77777777" w:rsidTr="002F45BD">
        <w:tc>
          <w:tcPr>
            <w:tcW w:w="1966" w:type="dxa"/>
          </w:tcPr>
          <w:p w14:paraId="73577A30" w14:textId="485A4B8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7DF77C4B" w14:textId="31D0996E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DC5534D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061983B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6DA531D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1BDE0B86" w14:textId="5160122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6761BB12" w14:textId="77777777" w:rsidTr="002F45BD">
        <w:tc>
          <w:tcPr>
            <w:tcW w:w="1966" w:type="dxa"/>
          </w:tcPr>
          <w:p w14:paraId="593DAE66" w14:textId="4E6EF21D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249" w:type="dxa"/>
          </w:tcPr>
          <w:p w14:paraId="2E586675" w14:textId="2A9AE781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05F637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367747E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190D94C7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27BC63CD" w14:textId="77777777" w:rsidR="002F45BD" w:rsidRDefault="002F45BD" w:rsidP="00550C79">
            <w:pPr>
              <w:pStyle w:val="Contenuto"/>
              <w:keepNext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39114A72" w14:textId="5E6A1BE1" w:rsidR="002F45BD" w:rsidRDefault="002F45BD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9" w:name="_Toc102902576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9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3" w:name="_Toc102902580"/>
      <w:proofErr w:type="spellStart"/>
      <w:r>
        <w:t>Holdout</w:t>
      </w:r>
      <w:bookmarkEnd w:id="13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28E3" w14:textId="77777777" w:rsidR="007E135A" w:rsidRDefault="007E135A">
      <w:r>
        <w:separator/>
      </w:r>
    </w:p>
    <w:p w14:paraId="539C536C" w14:textId="77777777" w:rsidR="007E135A" w:rsidRDefault="007E135A"/>
  </w:endnote>
  <w:endnote w:type="continuationSeparator" w:id="0">
    <w:p w14:paraId="400A39AB" w14:textId="77777777" w:rsidR="007E135A" w:rsidRDefault="007E135A">
      <w:r>
        <w:continuationSeparator/>
      </w:r>
    </w:p>
    <w:p w14:paraId="63533806" w14:textId="77777777" w:rsidR="007E135A" w:rsidRDefault="007E13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E6AE" w14:textId="77777777" w:rsidR="007E135A" w:rsidRDefault="007E135A">
      <w:r>
        <w:separator/>
      </w:r>
    </w:p>
    <w:p w14:paraId="5DDA7A60" w14:textId="77777777" w:rsidR="007E135A" w:rsidRDefault="007E135A"/>
  </w:footnote>
  <w:footnote w:type="continuationSeparator" w:id="0">
    <w:p w14:paraId="02710A12" w14:textId="77777777" w:rsidR="007E135A" w:rsidRDefault="007E135A">
      <w:r>
        <w:continuationSeparator/>
      </w:r>
    </w:p>
    <w:p w14:paraId="459BF907" w14:textId="77777777" w:rsidR="007E135A" w:rsidRDefault="007E13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10773"/>
    <w:rsid w:val="001124D4"/>
    <w:rsid w:val="001258FA"/>
    <w:rsid w:val="00130E9D"/>
    <w:rsid w:val="00145C8A"/>
    <w:rsid w:val="00150A6D"/>
    <w:rsid w:val="00151868"/>
    <w:rsid w:val="00153C9C"/>
    <w:rsid w:val="00166840"/>
    <w:rsid w:val="00185282"/>
    <w:rsid w:val="00185B35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4BEE"/>
    <w:rsid w:val="004B21A5"/>
    <w:rsid w:val="005037F0"/>
    <w:rsid w:val="00516A86"/>
    <w:rsid w:val="005275F6"/>
    <w:rsid w:val="00550C79"/>
    <w:rsid w:val="00561435"/>
    <w:rsid w:val="00572102"/>
    <w:rsid w:val="005F1BB0"/>
    <w:rsid w:val="005F284F"/>
    <w:rsid w:val="00656C4D"/>
    <w:rsid w:val="006A0176"/>
    <w:rsid w:val="006B3688"/>
    <w:rsid w:val="006E5716"/>
    <w:rsid w:val="00721676"/>
    <w:rsid w:val="007302B3"/>
    <w:rsid w:val="00730733"/>
    <w:rsid w:val="00730E3A"/>
    <w:rsid w:val="00736AAF"/>
    <w:rsid w:val="00755188"/>
    <w:rsid w:val="00765B2A"/>
    <w:rsid w:val="00783A34"/>
    <w:rsid w:val="0079152B"/>
    <w:rsid w:val="007A4F59"/>
    <w:rsid w:val="007B06E0"/>
    <w:rsid w:val="007C04CB"/>
    <w:rsid w:val="007C6B52"/>
    <w:rsid w:val="007D16C5"/>
    <w:rsid w:val="007D54A4"/>
    <w:rsid w:val="007D6F80"/>
    <w:rsid w:val="007D774E"/>
    <w:rsid w:val="007E135A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8489E"/>
    <w:rsid w:val="00A917F6"/>
    <w:rsid w:val="00AB02A7"/>
    <w:rsid w:val="00AC29F3"/>
    <w:rsid w:val="00AF2635"/>
    <w:rsid w:val="00AF4B13"/>
    <w:rsid w:val="00B02ACB"/>
    <w:rsid w:val="00B231E5"/>
    <w:rsid w:val="00B539E8"/>
    <w:rsid w:val="00B77F7A"/>
    <w:rsid w:val="00BE7722"/>
    <w:rsid w:val="00C02B87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C618C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0261F"/>
    <w:rsid w:val="00954684"/>
    <w:rsid w:val="00A10F51"/>
    <w:rsid w:val="00AB4BF8"/>
    <w:rsid w:val="00AE7397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62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54</cp:revision>
  <cp:lastPrinted>2006-08-01T17:47:00Z</cp:lastPrinted>
  <dcterms:created xsi:type="dcterms:W3CDTF">2022-05-17T15:39:00Z</dcterms:created>
  <dcterms:modified xsi:type="dcterms:W3CDTF">2022-05-27T09:31:00Z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